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1176" w14:textId="48220428" w:rsidR="00756EF6" w:rsidRPr="00DC4277" w:rsidRDefault="00DC4277">
      <w:pPr>
        <w:rPr>
          <w:lang w:val="en-US"/>
        </w:rPr>
      </w:pPr>
      <w:r>
        <w:rPr>
          <w:lang w:val="en-US"/>
        </w:rPr>
        <w:t>Test doc</w:t>
      </w:r>
      <w:r w:rsidR="005C696A">
        <w:rPr>
          <w:lang w:val="en-US"/>
        </w:rPr>
        <w:t>x</w:t>
      </w:r>
      <w:bookmarkStart w:id="0" w:name="_GoBack"/>
      <w:bookmarkEnd w:id="0"/>
    </w:p>
    <w:sectPr w:rsidR="00756EF6" w:rsidRPr="00DC4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77"/>
    <w:rsid w:val="005C696A"/>
    <w:rsid w:val="00756EF6"/>
    <w:rsid w:val="008F7438"/>
    <w:rsid w:val="00D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E370"/>
  <w15:chartTrackingRefBased/>
  <w15:docId w15:val="{8894007C-CF57-49F7-931B-F017D6A4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docx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Shaji</dc:creator>
  <cp:keywords/>
  <dc:description/>
  <cp:lastModifiedBy>Jithin Shaji</cp:lastModifiedBy>
  <cp:revision>2</cp:revision>
  <dcterms:created xsi:type="dcterms:W3CDTF">2020-03-24T08:42:00Z</dcterms:created>
  <dcterms:modified xsi:type="dcterms:W3CDTF">2020-03-24T08:42:00Z</dcterms:modified>
</cp:coreProperties>
</file>